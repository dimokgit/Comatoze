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FFF" w:rsidRDefault="002B31D3">
      <w:r>
        <w:t>AllInFees</w:t>
      </w:r>
      <w:r w:rsidR="00D536D7">
        <w:t xml:space="preserve"> Extension.</w:t>
      </w:r>
    </w:p>
    <w:p w:rsidR="00D536D7" w:rsidRDefault="00D536D7">
      <w:r>
        <w:t>Tasks:</w:t>
      </w:r>
    </w:p>
    <w:p w:rsidR="00D536D7" w:rsidRDefault="00D536D7" w:rsidP="00D536D7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Based on </w:t>
      </w:r>
      <w:r w:rsidR="002B31D3">
        <w:t>objects</w:t>
      </w:r>
      <w:r>
        <w:t xml:space="preserve"> </w:t>
      </w:r>
      <w:r w:rsidRPr="00D536D7">
        <w:rPr>
          <w:rFonts w:ascii="Consolas" w:hAnsi="Consolas" w:cs="Consolas"/>
          <w:color w:val="000000"/>
          <w:sz w:val="19"/>
          <w:szCs w:val="19"/>
          <w:highlight w:val="white"/>
        </w:rPr>
        <w:t>USMRTPWSQLQ01</w:t>
      </w:r>
      <w:r w:rsidRPr="00D536D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536D7">
        <w:rPr>
          <w:rFonts w:ascii="Consolas" w:hAnsi="Consolas" w:cs="Consolas"/>
          <w:color w:val="000000"/>
          <w:sz w:val="19"/>
          <w:szCs w:val="19"/>
          <w:highlight w:val="white"/>
        </w:rPr>
        <w:t>[DataHub]</w:t>
      </w:r>
      <w:r w:rsidRPr="00D536D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536D7">
        <w:rPr>
          <w:rFonts w:ascii="Consolas" w:hAnsi="Consolas" w:cs="Consolas"/>
          <w:color w:val="000000"/>
          <w:sz w:val="19"/>
          <w:szCs w:val="19"/>
          <w:highlight w:val="white"/>
        </w:rPr>
        <w:t>[olympic]</w:t>
      </w:r>
      <w:r w:rsidRPr="00D536D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536D7">
        <w:rPr>
          <w:rFonts w:ascii="Consolas" w:hAnsi="Consolas" w:cs="Consolas"/>
          <w:color w:val="000000"/>
          <w:sz w:val="19"/>
          <w:szCs w:val="19"/>
          <w:highlight w:val="white"/>
        </w:rPr>
        <w:t>[vIsAAA]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</w:t>
      </w:r>
      <w:r w:rsidRPr="00D536D7">
        <w:rPr>
          <w:rFonts w:ascii="Consolas" w:hAnsi="Consolas" w:cs="Consolas"/>
          <w:color w:val="000000"/>
          <w:sz w:val="19"/>
          <w:szCs w:val="19"/>
          <w:highlight w:val="white"/>
        </w:rPr>
        <w:t>USMRTPWSQLQ01</w:t>
      </w:r>
      <w:r w:rsidRPr="00D536D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536D7">
        <w:rPr>
          <w:rFonts w:ascii="Consolas" w:hAnsi="Consolas" w:cs="Consolas"/>
          <w:color w:val="000000"/>
          <w:sz w:val="19"/>
          <w:szCs w:val="19"/>
          <w:highlight w:val="white"/>
        </w:rPr>
        <w:t>[DataHub]</w:t>
      </w:r>
      <w:r w:rsidRPr="00D536D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536D7">
        <w:rPr>
          <w:rFonts w:ascii="Consolas" w:hAnsi="Consolas" w:cs="Consolas"/>
          <w:color w:val="000000"/>
          <w:sz w:val="19"/>
          <w:szCs w:val="19"/>
          <w:highlight w:val="white"/>
        </w:rPr>
        <w:t>[pershing]</w:t>
      </w:r>
      <w:r w:rsidRPr="00D536D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536D7">
        <w:rPr>
          <w:rFonts w:ascii="Consolas" w:hAnsi="Consolas" w:cs="Consolas"/>
          <w:color w:val="000000"/>
          <w:sz w:val="19"/>
          <w:szCs w:val="19"/>
          <w:highlight w:val="white"/>
        </w:rPr>
        <w:t>[vIsAAA]</w:t>
      </w:r>
      <w:r>
        <w:rPr>
          <w:rFonts w:ascii="Consolas" w:hAnsi="Consolas" w:cs="Consolas"/>
          <w:color w:val="000000"/>
          <w:sz w:val="19"/>
          <w:szCs w:val="19"/>
        </w:rPr>
        <w:t xml:space="preserve"> create a Web app for displaying both </w:t>
      </w:r>
      <w:r w:rsidR="002B31D3">
        <w:rPr>
          <w:rFonts w:ascii="Consolas" w:hAnsi="Consolas" w:cs="Consolas"/>
          <w:color w:val="000000"/>
          <w:sz w:val="19"/>
          <w:szCs w:val="19"/>
        </w:rPr>
        <w:t>result sets</w:t>
      </w:r>
      <w:r>
        <w:rPr>
          <w:rFonts w:ascii="Consolas" w:hAnsi="Consolas" w:cs="Consolas"/>
          <w:color w:val="000000"/>
          <w:sz w:val="19"/>
          <w:szCs w:val="19"/>
        </w:rPr>
        <w:t xml:space="preserve"> in corresponding grids with the following functionalities:</w:t>
      </w:r>
    </w:p>
    <w:p w:rsidR="00D536D7" w:rsidRDefault="00D536D7" w:rsidP="00D536D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536D7" w:rsidRDefault="00D536D7" w:rsidP="00D536D7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Search/Filtering capabilities.</w:t>
      </w:r>
    </w:p>
    <w:p w:rsidR="00D536D7" w:rsidRDefault="00D536D7" w:rsidP="00D536D7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Sorting by columns</w:t>
      </w:r>
    </w:p>
    <w:p w:rsidR="002B31D3" w:rsidRDefault="002B31D3" w:rsidP="002B31D3">
      <w:pPr>
        <w:pStyle w:val="ListParagraph"/>
        <w:ind w:left="1800"/>
        <w:rPr>
          <w:rFonts w:ascii="Consolas" w:hAnsi="Consolas" w:cs="Consolas"/>
          <w:color w:val="000000"/>
          <w:sz w:val="19"/>
          <w:szCs w:val="19"/>
        </w:rPr>
      </w:pPr>
    </w:p>
    <w:p w:rsidR="00D536D7" w:rsidRDefault="002B31D3" w:rsidP="00D536D7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</w:t>
      </w:r>
      <w:r w:rsidR="00D536D7">
        <w:rPr>
          <w:rFonts w:ascii="Consolas" w:hAnsi="Consolas" w:cs="Consolas"/>
          <w:color w:val="000000"/>
          <w:sz w:val="19"/>
          <w:szCs w:val="19"/>
        </w:rPr>
        <w:t xml:space="preserve">oth </w:t>
      </w:r>
      <w:r w:rsidR="00C357B6">
        <w:rPr>
          <w:rFonts w:ascii="Consolas" w:hAnsi="Consolas" w:cs="Consolas"/>
          <w:color w:val="000000"/>
          <w:sz w:val="19"/>
          <w:szCs w:val="19"/>
        </w:rPr>
        <w:t>result sets</w:t>
      </w:r>
      <w:r w:rsidR="00D536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could be present </w:t>
      </w:r>
      <w:r w:rsidR="00D536D7">
        <w:rPr>
          <w:rFonts w:ascii="Consolas" w:hAnsi="Consolas" w:cs="Consolas"/>
          <w:color w:val="000000"/>
          <w:sz w:val="19"/>
          <w:szCs w:val="19"/>
        </w:rPr>
        <w:t>at the same time in different tabs</w:t>
      </w:r>
      <w:r>
        <w:rPr>
          <w:rFonts w:ascii="Consolas" w:hAnsi="Consolas" w:cs="Consolas"/>
          <w:color w:val="000000"/>
          <w:sz w:val="19"/>
          <w:szCs w:val="19"/>
        </w:rPr>
        <w:t xml:space="preserve"> or just one </w:t>
      </w:r>
      <w:r w:rsidR="00C357B6">
        <w:rPr>
          <w:rFonts w:ascii="Consolas" w:hAnsi="Consolas" w:cs="Consolas"/>
          <w:color w:val="000000"/>
          <w:sz w:val="19"/>
          <w:szCs w:val="19"/>
        </w:rPr>
        <w:t>result set</w:t>
      </w:r>
      <w:r>
        <w:rPr>
          <w:rFonts w:ascii="Consolas" w:hAnsi="Consolas" w:cs="Consolas"/>
          <w:color w:val="000000"/>
          <w:sz w:val="19"/>
          <w:szCs w:val="19"/>
        </w:rPr>
        <w:t xml:space="preserve">. In the latter case, a menu selection would allow the final user select </w:t>
      </w:r>
      <w:r w:rsidR="00C357B6">
        <w:rPr>
          <w:rFonts w:ascii="Consolas" w:hAnsi="Consolas" w:cs="Consolas"/>
          <w:color w:val="000000"/>
          <w:sz w:val="19"/>
          <w:szCs w:val="19"/>
        </w:rPr>
        <w:t>one result set</w:t>
      </w:r>
    </w:p>
    <w:p w:rsidR="00C357B6" w:rsidRDefault="00D536D7" w:rsidP="00CE148B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C357B6">
        <w:rPr>
          <w:rFonts w:ascii="Consolas" w:hAnsi="Consolas" w:cs="Consolas"/>
          <w:color w:val="000000"/>
          <w:sz w:val="19"/>
          <w:szCs w:val="19"/>
        </w:rPr>
        <w:t xml:space="preserve">The Filtering </w:t>
      </w:r>
      <w:r w:rsidR="00C357B6" w:rsidRPr="00C357B6">
        <w:rPr>
          <w:rFonts w:ascii="Consolas" w:hAnsi="Consolas" w:cs="Consolas"/>
          <w:color w:val="000000"/>
          <w:sz w:val="19"/>
          <w:szCs w:val="19"/>
        </w:rPr>
        <w:t xml:space="preserve">and sorting </w:t>
      </w:r>
      <w:r w:rsidRPr="00C357B6">
        <w:rPr>
          <w:rFonts w:ascii="Consolas" w:hAnsi="Consolas" w:cs="Consolas"/>
          <w:color w:val="000000"/>
          <w:sz w:val="19"/>
          <w:szCs w:val="19"/>
        </w:rPr>
        <w:t>capabilities should be define</w:t>
      </w:r>
      <w:r w:rsidR="00C357B6">
        <w:rPr>
          <w:rFonts w:ascii="Consolas" w:hAnsi="Consolas" w:cs="Consolas"/>
          <w:color w:val="000000"/>
          <w:sz w:val="19"/>
          <w:szCs w:val="19"/>
        </w:rPr>
        <w:t>.</w:t>
      </w:r>
    </w:p>
    <w:p w:rsidR="00D536D7" w:rsidRPr="00C357B6" w:rsidRDefault="00D536D7" w:rsidP="00CE148B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C357B6">
        <w:rPr>
          <w:rFonts w:ascii="Consolas" w:hAnsi="Consolas" w:cs="Consolas"/>
          <w:color w:val="000000"/>
          <w:sz w:val="19"/>
          <w:szCs w:val="19"/>
        </w:rPr>
        <w:t>Initially, both grids display data in a natural way(no filtering)</w:t>
      </w:r>
    </w:p>
    <w:p w:rsidR="00236C73" w:rsidRDefault="00236C73" w:rsidP="00D536D7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Paging functionalities are mandatory since the size of </w:t>
      </w:r>
      <w:r w:rsidR="00C357B6">
        <w:rPr>
          <w:rFonts w:ascii="Consolas" w:hAnsi="Consolas" w:cs="Consolas"/>
          <w:color w:val="000000"/>
          <w:sz w:val="19"/>
          <w:szCs w:val="19"/>
        </w:rPr>
        <w:t xml:space="preserve">each </w:t>
      </w:r>
      <w:r>
        <w:rPr>
          <w:rFonts w:ascii="Consolas" w:hAnsi="Consolas" w:cs="Consolas"/>
          <w:color w:val="000000"/>
          <w:sz w:val="19"/>
          <w:szCs w:val="19"/>
        </w:rPr>
        <w:t>result set could by thousands.</w:t>
      </w:r>
    </w:p>
    <w:p w:rsidR="00D536D7" w:rsidRPr="003C7EEF" w:rsidRDefault="00236C73" w:rsidP="003C7EEF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Selecting a row in the grid, double click for instance, should lead to an editing of the corresponding tuple. The Edit View, UI view, could be display</w:t>
      </w:r>
      <w:r w:rsidR="00C357B6">
        <w:rPr>
          <w:rFonts w:ascii="Consolas" w:hAnsi="Consolas" w:cs="Consolas"/>
          <w:color w:val="00000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 xml:space="preserve"> in other tab or a popup dialog.</w:t>
      </w:r>
      <w:bookmarkStart w:id="0" w:name="_GoBack"/>
      <w:bookmarkEnd w:id="0"/>
    </w:p>
    <w:sectPr w:rsidR="00D536D7" w:rsidRPr="003C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95ABA"/>
    <w:multiLevelType w:val="hybridMultilevel"/>
    <w:tmpl w:val="ACF60A42"/>
    <w:lvl w:ilvl="0" w:tplc="6804F7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F293D"/>
    <w:multiLevelType w:val="hybridMultilevel"/>
    <w:tmpl w:val="4B52FA3A"/>
    <w:lvl w:ilvl="0" w:tplc="56F453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8C4451E"/>
    <w:multiLevelType w:val="hybridMultilevel"/>
    <w:tmpl w:val="D06EBD60"/>
    <w:lvl w:ilvl="0" w:tplc="44921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D7"/>
    <w:rsid w:val="00236C73"/>
    <w:rsid w:val="002B31D3"/>
    <w:rsid w:val="003C7EEF"/>
    <w:rsid w:val="00C357B6"/>
    <w:rsid w:val="00C35FFF"/>
    <w:rsid w:val="00D5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8BADA-5B33-4624-AD52-B80F595A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25C0866E.dotm</Template>
  <TotalTime>956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Juan Frank</dc:creator>
  <cp:keywords/>
  <dc:description/>
  <cp:lastModifiedBy>Gonzalez, Juan Frank</cp:lastModifiedBy>
  <cp:revision>3</cp:revision>
  <dcterms:created xsi:type="dcterms:W3CDTF">2017-08-25T21:10:00Z</dcterms:created>
  <dcterms:modified xsi:type="dcterms:W3CDTF">2017-08-26T13:06:00Z</dcterms:modified>
</cp:coreProperties>
</file>